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8D6" w:rsidRPr="00024920" w:rsidRDefault="00024920" w:rsidP="00300306">
      <w:pPr>
        <w:pStyle w:val="DeckblattTitel2"/>
        <w:jc w:val="both"/>
        <w:rPr>
          <w:sz w:val="72"/>
        </w:rPr>
      </w:pPr>
      <w:r w:rsidRPr="00024920">
        <w:rPr>
          <w:sz w:val="72"/>
        </w:rPr>
        <w:t>Auto</w:t>
      </w:r>
      <w:r w:rsidR="0040156D">
        <w:rPr>
          <w:sz w:val="72"/>
        </w:rPr>
        <w:t>S</w:t>
      </w:r>
      <w:r w:rsidRPr="00024920">
        <w:rPr>
          <w:sz w:val="72"/>
        </w:rPr>
        <w:t>piel</w:t>
      </w:r>
    </w:p>
    <w:p w:rsidR="00074D3B" w:rsidRPr="00024920" w:rsidRDefault="00DE63A9" w:rsidP="00300306">
      <w:pPr>
        <w:pStyle w:val="DeckblattTitel2"/>
        <w:jc w:val="both"/>
        <w:rPr>
          <w:sz w:val="44"/>
        </w:rPr>
      </w:pPr>
      <w:r w:rsidRPr="00024920">
        <w:rPr>
          <w:sz w:val="44"/>
        </w:rPr>
        <w:t xml:space="preserve">BIF13, </w:t>
      </w:r>
      <w:r w:rsidR="00024920" w:rsidRPr="00024920">
        <w:rPr>
          <w:sz w:val="44"/>
        </w:rPr>
        <w:t>Einführung in die Computergrafik</w:t>
      </w:r>
    </w:p>
    <w:p w:rsidR="0091134F" w:rsidRPr="00024920" w:rsidRDefault="0091134F" w:rsidP="00300306">
      <w:pPr>
        <w:jc w:val="both"/>
      </w:pPr>
    </w:p>
    <w:p w:rsidR="00006A29" w:rsidRDefault="00DE63A9" w:rsidP="00300306">
      <w:pPr>
        <w:jc w:val="both"/>
        <w:rPr>
          <w:color w:val="626B71"/>
          <w:sz w:val="24"/>
        </w:rPr>
      </w:pPr>
      <w:r w:rsidRPr="00024920">
        <w:rPr>
          <w:color w:val="626B71"/>
          <w:sz w:val="24"/>
        </w:rPr>
        <w:t>BÖHM Patrick</w:t>
      </w:r>
    </w:p>
    <w:p w:rsidR="00DE63A9" w:rsidRPr="00024920" w:rsidRDefault="00006A29" w:rsidP="00300306">
      <w:pPr>
        <w:jc w:val="both"/>
        <w:rPr>
          <w:color w:val="626B71"/>
          <w:sz w:val="24"/>
        </w:rPr>
      </w:pPr>
      <w:r>
        <w:rPr>
          <w:color w:val="626B71"/>
          <w:sz w:val="24"/>
        </w:rPr>
        <w:t>if13b009</w:t>
      </w:r>
    </w:p>
    <w:p w:rsidR="00006A29" w:rsidRPr="00024920" w:rsidRDefault="00006A29" w:rsidP="00300306">
      <w:pPr>
        <w:jc w:val="both"/>
        <w:sectPr w:rsidR="00006A29" w:rsidRPr="00024920" w:rsidSect="00A966C4">
          <w:footerReference w:type="even" r:id="rId8"/>
          <w:footerReference w:type="default" r:id="rId9"/>
          <w:headerReference w:type="first" r:id="rId10"/>
          <w:pgSz w:w="11906" w:h="16838"/>
          <w:pgMar w:top="10773" w:right="1134" w:bottom="2268" w:left="1134" w:header="0" w:footer="709" w:gutter="0"/>
          <w:cols w:space="708"/>
          <w:titlePg/>
          <w:docGrid w:linePitch="360"/>
        </w:sectPr>
      </w:pPr>
    </w:p>
    <w:p w:rsidR="00024920" w:rsidRDefault="00024920" w:rsidP="008F1A80"/>
    <w:p w:rsidR="00FB0644" w:rsidRDefault="00FB0644" w:rsidP="00FB0644">
      <w:pPr>
        <w:pStyle w:val="berschrift2"/>
      </w:pPr>
      <w:r>
        <w:t>Installation</w:t>
      </w:r>
    </w:p>
    <w:p w:rsidR="00FB0644" w:rsidRDefault="00FB0644" w:rsidP="00FB0644">
      <w:r>
        <w:t xml:space="preserve">Das Spiel wird durch doppelklick auf die Autospiel.exe gestartet. </w:t>
      </w:r>
    </w:p>
    <w:p w:rsidR="00FB0644" w:rsidRDefault="00FB0644" w:rsidP="008F1A80">
      <w:r>
        <w:t>Es wird die Datei glut32.dll benötigt um das Spiel zu starten, diese sollte sich aber bereits in dem Ordner befinden.</w:t>
      </w:r>
    </w:p>
    <w:p w:rsidR="00FB0644" w:rsidRDefault="00FB0644" w:rsidP="008F1A80"/>
    <w:p w:rsidR="00FB0644" w:rsidRDefault="00FB0644" w:rsidP="008F1A80"/>
    <w:p w:rsidR="00024920" w:rsidRDefault="00024920" w:rsidP="008F1A80"/>
    <w:p w:rsidR="00024920" w:rsidRDefault="00024920" w:rsidP="0040156D">
      <w:pPr>
        <w:pStyle w:val="berschrift2"/>
      </w:pPr>
      <w:r>
        <w:t>Steuerung</w:t>
      </w:r>
    </w:p>
    <w:p w:rsidR="00024920" w:rsidRDefault="00024920" w:rsidP="008F1A80"/>
    <w:p w:rsidR="00024920" w:rsidRDefault="00024920" w:rsidP="008F1A80">
      <w:r>
        <w:t>Das Auto kann mittels Tastatur gesteuert werden. In der folgenden Tabelle werden die Tastenbelegungen aufgezeigt.</w:t>
      </w:r>
      <w:r w:rsidR="00FB0644">
        <w:t xml:space="preserve"> Das Menü kann über einen Mausklick geöffnet werden, das Spiel wird dabei pausiert.</w:t>
      </w:r>
    </w:p>
    <w:p w:rsidR="00024920" w:rsidRDefault="00024920" w:rsidP="008F1A80"/>
    <w:tbl>
      <w:tblPr>
        <w:tblW w:w="72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80"/>
        <w:gridCol w:w="5420"/>
      </w:tblGrid>
      <w:tr w:rsidR="0040156D" w:rsidRPr="0040156D" w:rsidTr="0040156D">
        <w:trPr>
          <w:trHeight w:val="39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46D0A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40156D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Taste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6091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40156D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Beschreibung</w:t>
            </w:r>
          </w:p>
        </w:tc>
      </w:tr>
      <w:tr w:rsidR="0040156D" w:rsidRPr="0040156D" w:rsidTr="0040156D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W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Bewegt das Auto nach Vorne</w:t>
            </w:r>
          </w:p>
        </w:tc>
      </w:tr>
      <w:tr w:rsidR="0040156D" w:rsidRPr="0040156D" w:rsidTr="0040156D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Bewegt das Auto eine Fahrspur nach links</w:t>
            </w:r>
          </w:p>
        </w:tc>
      </w:tr>
      <w:tr w:rsidR="0040156D" w:rsidRPr="0040156D" w:rsidTr="0040156D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Bewegt das Auto nach Hinten.</w:t>
            </w:r>
          </w:p>
        </w:tc>
      </w:tr>
      <w:tr w:rsidR="0040156D" w:rsidRPr="0040156D" w:rsidTr="0040156D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Bewegt das Auto eine Fahrspur nach rechts</w:t>
            </w:r>
          </w:p>
        </w:tc>
      </w:tr>
      <w:tr w:rsidR="0040156D" w:rsidRPr="0040156D" w:rsidTr="0040156D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Q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Bewegt das Auto eine Fahrspur nach links und nach vor</w:t>
            </w:r>
          </w:p>
        </w:tc>
      </w:tr>
      <w:tr w:rsidR="0040156D" w:rsidRPr="0040156D" w:rsidTr="0040156D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Bewegt das Auto eine Fahrspur nach rechts und nach vor</w:t>
            </w:r>
          </w:p>
        </w:tc>
      </w:tr>
      <w:tr w:rsidR="0040156D" w:rsidRPr="0040156D" w:rsidTr="0040156D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Vollbildmodus</w:t>
            </w:r>
          </w:p>
        </w:tc>
      </w:tr>
      <w:tr w:rsidR="0040156D" w:rsidRPr="0040156D" w:rsidTr="0040156D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Leertaste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Beschleunigt das Auto.</w:t>
            </w:r>
          </w:p>
        </w:tc>
      </w:tr>
      <w:tr w:rsidR="0040156D" w:rsidRPr="0040156D" w:rsidTr="0040156D">
        <w:trPr>
          <w:trHeight w:val="315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Rechte Maustaste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40156D" w:rsidRPr="0040156D" w:rsidRDefault="0040156D" w:rsidP="0040156D">
            <w:pPr>
              <w:spacing w:line="240" w:lineRule="auto"/>
              <w:rPr>
                <w:rFonts w:ascii="Calibri" w:hAnsi="Calibri"/>
                <w:color w:val="000000"/>
              </w:rPr>
            </w:pPr>
            <w:r w:rsidRPr="0040156D">
              <w:rPr>
                <w:rFonts w:ascii="Calibri" w:hAnsi="Calibri"/>
                <w:color w:val="000000"/>
              </w:rPr>
              <w:t>Öffnet das Menü</w:t>
            </w:r>
          </w:p>
        </w:tc>
      </w:tr>
    </w:tbl>
    <w:p w:rsidR="00024920" w:rsidRDefault="00024920" w:rsidP="008F1A80"/>
    <w:p w:rsidR="00FB0644" w:rsidRDefault="00FB0644" w:rsidP="008F1A80"/>
    <w:p w:rsidR="00FB0644" w:rsidRDefault="00FB0644" w:rsidP="008F1A80">
      <w:r>
        <w:t>Im Menü können Einstellungen vorgenommen werden. Es können die Texturen der verschiedenen Objekte geändert werden und die Mittelline kann Ein/Ausgeblendet werden und dessen Farbe geändert werden.</w:t>
      </w:r>
    </w:p>
    <w:p w:rsidR="00FB0644" w:rsidRDefault="00FB0644" w:rsidP="008F1A80"/>
    <w:p w:rsidR="00FB0644" w:rsidRDefault="00FB0644" w:rsidP="00FB0644">
      <w:pPr>
        <w:pStyle w:val="berschrift2"/>
      </w:pPr>
      <w:r>
        <w:t>Ziel des Spiel</w:t>
      </w:r>
    </w:p>
    <w:p w:rsidR="00FB0644" w:rsidRDefault="00FB0644" w:rsidP="008F1A80"/>
    <w:p w:rsidR="00FB0644" w:rsidRDefault="00FB0644" w:rsidP="00FB0644">
      <w:r>
        <w:t>Das Programm ist ein endloses Spiel wobei man dem Verkehr auf der Straße ausweichen muss um möglichst weit zu fahren.</w:t>
      </w:r>
    </w:p>
    <w:p w:rsidR="00FB0644" w:rsidRDefault="00FB0644" w:rsidP="008F1A80"/>
    <w:p w:rsidR="00FB0644" w:rsidRDefault="00FB0644" w:rsidP="008F1A80"/>
    <w:p w:rsidR="00FB0644" w:rsidRPr="00024920" w:rsidRDefault="00FB0644" w:rsidP="008F1A80"/>
    <w:sectPr w:rsidR="00FB0644" w:rsidRPr="00024920" w:rsidSect="008719F4">
      <w:headerReference w:type="default" r:id="rId11"/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E62" w:rsidRDefault="00774E62">
      <w:r>
        <w:separator/>
      </w:r>
    </w:p>
  </w:endnote>
  <w:endnote w:type="continuationSeparator" w:id="0">
    <w:p w:rsidR="00774E62" w:rsidRDefault="00774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9C8" w:rsidRDefault="007D3C86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CF19C8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CF19C8" w:rsidRDefault="00CF19C8" w:rsidP="00FD5FD9">
    <w:pPr>
      <w:pStyle w:val="Fuzeil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9C8" w:rsidRDefault="007D3C86" w:rsidP="00ED414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CF19C8"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06A29">
      <w:rPr>
        <w:rStyle w:val="Seitenzahl"/>
        <w:noProof/>
      </w:rPr>
      <w:t>2</w:t>
    </w:r>
    <w:r>
      <w:rPr>
        <w:rStyle w:val="Seitenzahl"/>
      </w:rPr>
      <w:fldChar w:fldCharType="end"/>
    </w:r>
  </w:p>
  <w:p w:rsidR="00006A29" w:rsidRDefault="00006A29" w:rsidP="007123A7">
    <w:pPr>
      <w:pStyle w:val="Fuzeile"/>
      <w:ind w:right="360"/>
    </w:pPr>
    <w:r>
      <w:t>if13b009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E62" w:rsidRDefault="00774E62">
      <w:r>
        <w:separator/>
      </w:r>
    </w:p>
  </w:footnote>
  <w:footnote w:type="continuationSeparator" w:id="0">
    <w:p w:rsidR="00774E62" w:rsidRDefault="00774E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9C8" w:rsidRDefault="00BB20B5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-4445</wp:posOffset>
          </wp:positionV>
          <wp:extent cx="7560310" cy="10692130"/>
          <wp:effectExtent l="19050" t="0" r="2540" b="0"/>
          <wp:wrapNone/>
          <wp:docPr id="24" name="Bild 24" descr="BIF_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IF_2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9C8" w:rsidRDefault="00BB20B5"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4142740</wp:posOffset>
          </wp:positionH>
          <wp:positionV relativeFrom="paragraph">
            <wp:posOffset>213995</wp:posOffset>
          </wp:positionV>
          <wp:extent cx="2162810" cy="971550"/>
          <wp:effectExtent l="19050" t="0" r="8890" b="0"/>
          <wp:wrapNone/>
          <wp:docPr id="15" name="Bild 15" descr="Logo FT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FT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810" cy="971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490F"/>
    <w:multiLevelType w:val="hybridMultilevel"/>
    <w:tmpl w:val="06ECD66C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position w:val="-2"/>
        <w:sz w:val="28"/>
        <w:szCs w:val="28"/>
        <w:vertAlign w:val="baseline"/>
      </w:rPr>
    </w:lvl>
    <w:lvl w:ilvl="1" w:tplc="F76EF4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10174F"/>
    <w:multiLevelType w:val="hybridMultilevel"/>
    <w:tmpl w:val="F3DCD6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44107"/>
    <w:multiLevelType w:val="multilevel"/>
    <w:tmpl w:val="CF8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8462"/>
        <w:position w:val="-4"/>
        <w:sz w:val="32"/>
        <w:szCs w:val="32"/>
        <w:vertAlign w:val="baseline"/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position w:val="0"/>
        <w:sz w:val="22"/>
        <w:szCs w:val="22"/>
        <w:vertAlign w:val="baseline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8462"/>
        <w:position w:val="-4"/>
        <w:sz w:val="32"/>
        <w:szCs w:val="32"/>
        <w:vertAlign w:val="baseline"/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AF6535"/>
    <w:multiLevelType w:val="hybridMultilevel"/>
    <w:tmpl w:val="FA18F5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3306E"/>
    <w:multiLevelType w:val="hybridMultilevel"/>
    <w:tmpl w:val="826872E0"/>
    <w:lvl w:ilvl="0" w:tplc="04070001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A7C85"/>
    <w:multiLevelType w:val="hybridMultilevel"/>
    <w:tmpl w:val="9E2EC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92CF1"/>
    <w:multiLevelType w:val="hybridMultilevel"/>
    <w:tmpl w:val="A810E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6375C"/>
    <w:multiLevelType w:val="hybridMultilevel"/>
    <w:tmpl w:val="1466D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5362">
      <o:colormenu v:ext="edit" fillcolor="none [1943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6607C"/>
    <w:rsid w:val="000012AC"/>
    <w:rsid w:val="00001333"/>
    <w:rsid w:val="00001EB8"/>
    <w:rsid w:val="0000283E"/>
    <w:rsid w:val="00002FBE"/>
    <w:rsid w:val="000033C1"/>
    <w:rsid w:val="000035F7"/>
    <w:rsid w:val="000038BB"/>
    <w:rsid w:val="00003B74"/>
    <w:rsid w:val="0000510B"/>
    <w:rsid w:val="00006A29"/>
    <w:rsid w:val="00007EB5"/>
    <w:rsid w:val="00011314"/>
    <w:rsid w:val="00011514"/>
    <w:rsid w:val="00013541"/>
    <w:rsid w:val="0001391A"/>
    <w:rsid w:val="00013DEC"/>
    <w:rsid w:val="00014275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920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255B"/>
    <w:rsid w:val="00033014"/>
    <w:rsid w:val="000333E3"/>
    <w:rsid w:val="0003352D"/>
    <w:rsid w:val="00034EC8"/>
    <w:rsid w:val="00036538"/>
    <w:rsid w:val="000366EB"/>
    <w:rsid w:val="00036AB5"/>
    <w:rsid w:val="000371DF"/>
    <w:rsid w:val="00037225"/>
    <w:rsid w:val="000377A0"/>
    <w:rsid w:val="000404E7"/>
    <w:rsid w:val="000405F6"/>
    <w:rsid w:val="00042B42"/>
    <w:rsid w:val="000434A3"/>
    <w:rsid w:val="00043938"/>
    <w:rsid w:val="00045678"/>
    <w:rsid w:val="00045717"/>
    <w:rsid w:val="00046022"/>
    <w:rsid w:val="00050030"/>
    <w:rsid w:val="000506FA"/>
    <w:rsid w:val="000515AD"/>
    <w:rsid w:val="00053051"/>
    <w:rsid w:val="00053C89"/>
    <w:rsid w:val="00053D9D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982"/>
    <w:rsid w:val="000D4DAB"/>
    <w:rsid w:val="000D555F"/>
    <w:rsid w:val="000D5C5D"/>
    <w:rsid w:val="000D6564"/>
    <w:rsid w:val="000E11B3"/>
    <w:rsid w:val="000E2D42"/>
    <w:rsid w:val="000E2EDC"/>
    <w:rsid w:val="000E2FBD"/>
    <w:rsid w:val="000E4564"/>
    <w:rsid w:val="000E5669"/>
    <w:rsid w:val="000E628A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4919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4B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63FA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6AD2"/>
    <w:rsid w:val="001572DD"/>
    <w:rsid w:val="00157B5B"/>
    <w:rsid w:val="001611FC"/>
    <w:rsid w:val="00161373"/>
    <w:rsid w:val="0016157D"/>
    <w:rsid w:val="0016162F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911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62BB"/>
    <w:rsid w:val="001D0BBC"/>
    <w:rsid w:val="001D1EF6"/>
    <w:rsid w:val="001D1F0E"/>
    <w:rsid w:val="001D201C"/>
    <w:rsid w:val="001D2447"/>
    <w:rsid w:val="001D3333"/>
    <w:rsid w:val="001D6DDA"/>
    <w:rsid w:val="001E0861"/>
    <w:rsid w:val="001E0A38"/>
    <w:rsid w:val="001E0A3E"/>
    <w:rsid w:val="001E2713"/>
    <w:rsid w:val="001E275D"/>
    <w:rsid w:val="001E3C26"/>
    <w:rsid w:val="001E3F23"/>
    <w:rsid w:val="001E46CA"/>
    <w:rsid w:val="001E513F"/>
    <w:rsid w:val="001E5610"/>
    <w:rsid w:val="001E5720"/>
    <w:rsid w:val="001E6151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063EA"/>
    <w:rsid w:val="00211DD2"/>
    <w:rsid w:val="00216322"/>
    <w:rsid w:val="0021678D"/>
    <w:rsid w:val="00216C9E"/>
    <w:rsid w:val="00217698"/>
    <w:rsid w:val="002203AD"/>
    <w:rsid w:val="00220AC5"/>
    <w:rsid w:val="00220E07"/>
    <w:rsid w:val="002210A3"/>
    <w:rsid w:val="00222007"/>
    <w:rsid w:val="002226AE"/>
    <w:rsid w:val="002235A7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B30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08A"/>
    <w:rsid w:val="0025520B"/>
    <w:rsid w:val="00257F84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5830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5E65"/>
    <w:rsid w:val="00286D78"/>
    <w:rsid w:val="002870F7"/>
    <w:rsid w:val="0029000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164"/>
    <w:rsid w:val="002A5B32"/>
    <w:rsid w:val="002A68D4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3F0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D6678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AFC"/>
    <w:rsid w:val="002E7E75"/>
    <w:rsid w:val="002F2CE7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306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27662"/>
    <w:rsid w:val="0033045B"/>
    <w:rsid w:val="003305FA"/>
    <w:rsid w:val="00330D67"/>
    <w:rsid w:val="00330D71"/>
    <w:rsid w:val="00334118"/>
    <w:rsid w:val="003358F0"/>
    <w:rsid w:val="0033597C"/>
    <w:rsid w:val="00336DDC"/>
    <w:rsid w:val="00340520"/>
    <w:rsid w:val="00340915"/>
    <w:rsid w:val="00341618"/>
    <w:rsid w:val="00341FD5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571A5"/>
    <w:rsid w:val="00360A1C"/>
    <w:rsid w:val="00360B67"/>
    <w:rsid w:val="00361B8D"/>
    <w:rsid w:val="003627C6"/>
    <w:rsid w:val="0036429E"/>
    <w:rsid w:val="00365508"/>
    <w:rsid w:val="00367534"/>
    <w:rsid w:val="0037191B"/>
    <w:rsid w:val="00371AE0"/>
    <w:rsid w:val="00371FCC"/>
    <w:rsid w:val="0037219F"/>
    <w:rsid w:val="00373893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F7"/>
    <w:rsid w:val="00385B4A"/>
    <w:rsid w:val="00385C3D"/>
    <w:rsid w:val="00386A1C"/>
    <w:rsid w:val="003870F3"/>
    <w:rsid w:val="0038761B"/>
    <w:rsid w:val="0038762C"/>
    <w:rsid w:val="003905FF"/>
    <w:rsid w:val="00390BB7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A735B"/>
    <w:rsid w:val="003A79F7"/>
    <w:rsid w:val="003B0709"/>
    <w:rsid w:val="003B24B8"/>
    <w:rsid w:val="003B290E"/>
    <w:rsid w:val="003B4676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4C95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4AB"/>
    <w:rsid w:val="003F4113"/>
    <w:rsid w:val="003F4ADD"/>
    <w:rsid w:val="003F52F1"/>
    <w:rsid w:val="003F5CAB"/>
    <w:rsid w:val="003F6D42"/>
    <w:rsid w:val="00400397"/>
    <w:rsid w:val="0040156D"/>
    <w:rsid w:val="004017A3"/>
    <w:rsid w:val="0040200D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367A"/>
    <w:rsid w:val="004340FF"/>
    <w:rsid w:val="00435060"/>
    <w:rsid w:val="004367B3"/>
    <w:rsid w:val="004372BF"/>
    <w:rsid w:val="004414CA"/>
    <w:rsid w:val="00441F54"/>
    <w:rsid w:val="00442E0B"/>
    <w:rsid w:val="00443490"/>
    <w:rsid w:val="00444632"/>
    <w:rsid w:val="00445535"/>
    <w:rsid w:val="00447311"/>
    <w:rsid w:val="0044737D"/>
    <w:rsid w:val="00447944"/>
    <w:rsid w:val="00450797"/>
    <w:rsid w:val="00451629"/>
    <w:rsid w:val="00454D1C"/>
    <w:rsid w:val="00455117"/>
    <w:rsid w:val="004562AF"/>
    <w:rsid w:val="00456C03"/>
    <w:rsid w:val="00456E6A"/>
    <w:rsid w:val="00457006"/>
    <w:rsid w:val="004602BF"/>
    <w:rsid w:val="004624E9"/>
    <w:rsid w:val="004636D4"/>
    <w:rsid w:val="004646EA"/>
    <w:rsid w:val="00464BB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7979"/>
    <w:rsid w:val="004801F7"/>
    <w:rsid w:val="004808EA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108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1C2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E33"/>
    <w:rsid w:val="00520EF0"/>
    <w:rsid w:val="00521A9F"/>
    <w:rsid w:val="0052217B"/>
    <w:rsid w:val="005224BE"/>
    <w:rsid w:val="00523193"/>
    <w:rsid w:val="00525237"/>
    <w:rsid w:val="005265CC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52C8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37F7"/>
    <w:rsid w:val="00564D15"/>
    <w:rsid w:val="00566086"/>
    <w:rsid w:val="00566813"/>
    <w:rsid w:val="00566B4A"/>
    <w:rsid w:val="005676BF"/>
    <w:rsid w:val="005679C1"/>
    <w:rsid w:val="00571098"/>
    <w:rsid w:val="00571350"/>
    <w:rsid w:val="00571360"/>
    <w:rsid w:val="005726A4"/>
    <w:rsid w:val="00574860"/>
    <w:rsid w:val="00574ABF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2BD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5E3A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497F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5F77CD"/>
    <w:rsid w:val="006011D9"/>
    <w:rsid w:val="00601FCF"/>
    <w:rsid w:val="006021B7"/>
    <w:rsid w:val="00602620"/>
    <w:rsid w:val="006034B0"/>
    <w:rsid w:val="00607471"/>
    <w:rsid w:val="006074D5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BFC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500A7"/>
    <w:rsid w:val="00650AEF"/>
    <w:rsid w:val="006513C0"/>
    <w:rsid w:val="006521A1"/>
    <w:rsid w:val="00652AD5"/>
    <w:rsid w:val="006536D6"/>
    <w:rsid w:val="00653FA2"/>
    <w:rsid w:val="0065463E"/>
    <w:rsid w:val="006552EC"/>
    <w:rsid w:val="006572AB"/>
    <w:rsid w:val="00657F9E"/>
    <w:rsid w:val="00661683"/>
    <w:rsid w:val="0066468C"/>
    <w:rsid w:val="006646BC"/>
    <w:rsid w:val="006648AE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57E5"/>
    <w:rsid w:val="00695C94"/>
    <w:rsid w:val="00695DA4"/>
    <w:rsid w:val="0069662D"/>
    <w:rsid w:val="006967EB"/>
    <w:rsid w:val="006A073D"/>
    <w:rsid w:val="006A09B5"/>
    <w:rsid w:val="006A24C1"/>
    <w:rsid w:val="006A2C88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53BD"/>
    <w:rsid w:val="006C6A08"/>
    <w:rsid w:val="006C7045"/>
    <w:rsid w:val="006D1484"/>
    <w:rsid w:val="006D2E10"/>
    <w:rsid w:val="006D3250"/>
    <w:rsid w:val="006D36CE"/>
    <w:rsid w:val="006D3FBE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2C9"/>
    <w:rsid w:val="0070640D"/>
    <w:rsid w:val="0070642B"/>
    <w:rsid w:val="00710096"/>
    <w:rsid w:val="0071085F"/>
    <w:rsid w:val="00711E29"/>
    <w:rsid w:val="007123A7"/>
    <w:rsid w:val="00712DD0"/>
    <w:rsid w:val="00713089"/>
    <w:rsid w:val="00713284"/>
    <w:rsid w:val="007135A2"/>
    <w:rsid w:val="0071397D"/>
    <w:rsid w:val="0071542C"/>
    <w:rsid w:val="0071635A"/>
    <w:rsid w:val="00716735"/>
    <w:rsid w:val="0072025A"/>
    <w:rsid w:val="00720D51"/>
    <w:rsid w:val="007217B3"/>
    <w:rsid w:val="007236DE"/>
    <w:rsid w:val="00724B72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53B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4E62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4B73"/>
    <w:rsid w:val="00786167"/>
    <w:rsid w:val="0078628B"/>
    <w:rsid w:val="007865A9"/>
    <w:rsid w:val="00787555"/>
    <w:rsid w:val="0079067F"/>
    <w:rsid w:val="0079165C"/>
    <w:rsid w:val="007919FC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523B"/>
    <w:rsid w:val="007B56B8"/>
    <w:rsid w:val="007B5D07"/>
    <w:rsid w:val="007B72B5"/>
    <w:rsid w:val="007C0072"/>
    <w:rsid w:val="007C1E74"/>
    <w:rsid w:val="007C227F"/>
    <w:rsid w:val="007C290E"/>
    <w:rsid w:val="007C536C"/>
    <w:rsid w:val="007C7AE6"/>
    <w:rsid w:val="007C7D45"/>
    <w:rsid w:val="007D15A3"/>
    <w:rsid w:val="007D3520"/>
    <w:rsid w:val="007D37C5"/>
    <w:rsid w:val="007D39EE"/>
    <w:rsid w:val="007D3C86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0D6D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2E6E"/>
    <w:rsid w:val="007F3255"/>
    <w:rsid w:val="007F4027"/>
    <w:rsid w:val="007F5EB2"/>
    <w:rsid w:val="007F64A4"/>
    <w:rsid w:val="007F76D8"/>
    <w:rsid w:val="007F7A33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1753"/>
    <w:rsid w:val="0081274F"/>
    <w:rsid w:val="0081290E"/>
    <w:rsid w:val="008131B3"/>
    <w:rsid w:val="00813E2C"/>
    <w:rsid w:val="008149FD"/>
    <w:rsid w:val="00814FD8"/>
    <w:rsid w:val="0081505A"/>
    <w:rsid w:val="00815595"/>
    <w:rsid w:val="008165A1"/>
    <w:rsid w:val="00816968"/>
    <w:rsid w:val="00817FB4"/>
    <w:rsid w:val="008201E3"/>
    <w:rsid w:val="008202FF"/>
    <w:rsid w:val="00820E07"/>
    <w:rsid w:val="00820F06"/>
    <w:rsid w:val="008213AF"/>
    <w:rsid w:val="00822B6C"/>
    <w:rsid w:val="00823444"/>
    <w:rsid w:val="008259CB"/>
    <w:rsid w:val="00826CAF"/>
    <w:rsid w:val="008273B2"/>
    <w:rsid w:val="00830733"/>
    <w:rsid w:val="00830F07"/>
    <w:rsid w:val="008316FE"/>
    <w:rsid w:val="008324DC"/>
    <w:rsid w:val="00833047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47DD8"/>
    <w:rsid w:val="0085058A"/>
    <w:rsid w:val="00850669"/>
    <w:rsid w:val="00850734"/>
    <w:rsid w:val="00850B9C"/>
    <w:rsid w:val="008543D1"/>
    <w:rsid w:val="008579A7"/>
    <w:rsid w:val="00864279"/>
    <w:rsid w:val="008645D8"/>
    <w:rsid w:val="00864653"/>
    <w:rsid w:val="00865D30"/>
    <w:rsid w:val="0086607C"/>
    <w:rsid w:val="008662AD"/>
    <w:rsid w:val="00866E9C"/>
    <w:rsid w:val="008675D3"/>
    <w:rsid w:val="0086799F"/>
    <w:rsid w:val="00870E61"/>
    <w:rsid w:val="008710BF"/>
    <w:rsid w:val="0087163F"/>
    <w:rsid w:val="008719F4"/>
    <w:rsid w:val="00872984"/>
    <w:rsid w:val="00872AE4"/>
    <w:rsid w:val="008730F1"/>
    <w:rsid w:val="00873109"/>
    <w:rsid w:val="00873205"/>
    <w:rsid w:val="008743FC"/>
    <w:rsid w:val="00875978"/>
    <w:rsid w:val="00877E24"/>
    <w:rsid w:val="00877EE2"/>
    <w:rsid w:val="00880043"/>
    <w:rsid w:val="00880C2A"/>
    <w:rsid w:val="008810E1"/>
    <w:rsid w:val="00881BB8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DB"/>
    <w:rsid w:val="008B6354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48D6"/>
    <w:rsid w:val="008D51D6"/>
    <w:rsid w:val="008D5CA2"/>
    <w:rsid w:val="008D5F1F"/>
    <w:rsid w:val="008D756A"/>
    <w:rsid w:val="008D7D78"/>
    <w:rsid w:val="008E11E8"/>
    <w:rsid w:val="008E15DD"/>
    <w:rsid w:val="008E1AA5"/>
    <w:rsid w:val="008E1CFB"/>
    <w:rsid w:val="008E1E85"/>
    <w:rsid w:val="008E474D"/>
    <w:rsid w:val="008E4BBD"/>
    <w:rsid w:val="008E56AD"/>
    <w:rsid w:val="008E70FD"/>
    <w:rsid w:val="008E710C"/>
    <w:rsid w:val="008E72E8"/>
    <w:rsid w:val="008F1A80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C11"/>
    <w:rsid w:val="009171F9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5A0"/>
    <w:rsid w:val="00975C53"/>
    <w:rsid w:val="0097656E"/>
    <w:rsid w:val="0097669D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3959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C7FAE"/>
    <w:rsid w:val="009D0166"/>
    <w:rsid w:val="009D035F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443C"/>
    <w:rsid w:val="00A052D4"/>
    <w:rsid w:val="00A06F51"/>
    <w:rsid w:val="00A1028D"/>
    <w:rsid w:val="00A10B03"/>
    <w:rsid w:val="00A111D0"/>
    <w:rsid w:val="00A11320"/>
    <w:rsid w:val="00A11B97"/>
    <w:rsid w:val="00A11DC4"/>
    <w:rsid w:val="00A1289B"/>
    <w:rsid w:val="00A1324A"/>
    <w:rsid w:val="00A143AF"/>
    <w:rsid w:val="00A1602B"/>
    <w:rsid w:val="00A17AEB"/>
    <w:rsid w:val="00A20D08"/>
    <w:rsid w:val="00A23835"/>
    <w:rsid w:val="00A23A68"/>
    <w:rsid w:val="00A2444E"/>
    <w:rsid w:val="00A25033"/>
    <w:rsid w:val="00A263DD"/>
    <w:rsid w:val="00A30B56"/>
    <w:rsid w:val="00A30BD0"/>
    <w:rsid w:val="00A3335F"/>
    <w:rsid w:val="00A33590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CF4"/>
    <w:rsid w:val="00A74FE0"/>
    <w:rsid w:val="00A76371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621"/>
    <w:rsid w:val="00A91F4C"/>
    <w:rsid w:val="00A92DFD"/>
    <w:rsid w:val="00A9381E"/>
    <w:rsid w:val="00A95A06"/>
    <w:rsid w:val="00A966C4"/>
    <w:rsid w:val="00A9673E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6542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643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168"/>
    <w:rsid w:val="00B16AA8"/>
    <w:rsid w:val="00B201B8"/>
    <w:rsid w:val="00B20920"/>
    <w:rsid w:val="00B212C2"/>
    <w:rsid w:val="00B21641"/>
    <w:rsid w:val="00B220D7"/>
    <w:rsid w:val="00B232B2"/>
    <w:rsid w:val="00B24808"/>
    <w:rsid w:val="00B255B5"/>
    <w:rsid w:val="00B25F52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0E54"/>
    <w:rsid w:val="00B51304"/>
    <w:rsid w:val="00B522E1"/>
    <w:rsid w:val="00B52C50"/>
    <w:rsid w:val="00B5465D"/>
    <w:rsid w:val="00B55FEC"/>
    <w:rsid w:val="00B564FE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3A0C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20B5"/>
    <w:rsid w:val="00BB26BA"/>
    <w:rsid w:val="00BB44AB"/>
    <w:rsid w:val="00BB475B"/>
    <w:rsid w:val="00BB53C1"/>
    <w:rsid w:val="00BB5667"/>
    <w:rsid w:val="00BB581E"/>
    <w:rsid w:val="00BB588E"/>
    <w:rsid w:val="00BB632B"/>
    <w:rsid w:val="00BC025D"/>
    <w:rsid w:val="00BC0860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5130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B61"/>
    <w:rsid w:val="00C96470"/>
    <w:rsid w:val="00C96C7A"/>
    <w:rsid w:val="00C97A74"/>
    <w:rsid w:val="00CA0776"/>
    <w:rsid w:val="00CA0ED5"/>
    <w:rsid w:val="00CA1DCF"/>
    <w:rsid w:val="00CA2E51"/>
    <w:rsid w:val="00CA345C"/>
    <w:rsid w:val="00CA437E"/>
    <w:rsid w:val="00CA43B4"/>
    <w:rsid w:val="00CA475B"/>
    <w:rsid w:val="00CA4965"/>
    <w:rsid w:val="00CA4BE5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17F7"/>
    <w:rsid w:val="00CC2C52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319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19C8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41B21"/>
    <w:rsid w:val="00D43121"/>
    <w:rsid w:val="00D43163"/>
    <w:rsid w:val="00D438D9"/>
    <w:rsid w:val="00D43BCF"/>
    <w:rsid w:val="00D4402A"/>
    <w:rsid w:val="00D44938"/>
    <w:rsid w:val="00D451AC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90953"/>
    <w:rsid w:val="00D91A7F"/>
    <w:rsid w:val="00D922B1"/>
    <w:rsid w:val="00D92C90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ED"/>
    <w:rsid w:val="00DA2D0B"/>
    <w:rsid w:val="00DA2D1D"/>
    <w:rsid w:val="00DA2D3E"/>
    <w:rsid w:val="00DA3759"/>
    <w:rsid w:val="00DA3EEF"/>
    <w:rsid w:val="00DA4AE6"/>
    <w:rsid w:val="00DA4D37"/>
    <w:rsid w:val="00DA76A9"/>
    <w:rsid w:val="00DA797C"/>
    <w:rsid w:val="00DA7B96"/>
    <w:rsid w:val="00DB0990"/>
    <w:rsid w:val="00DB17AE"/>
    <w:rsid w:val="00DB1B26"/>
    <w:rsid w:val="00DB22EA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839"/>
    <w:rsid w:val="00DC5257"/>
    <w:rsid w:val="00DC6285"/>
    <w:rsid w:val="00DC7037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357"/>
    <w:rsid w:val="00DD773D"/>
    <w:rsid w:val="00DD7815"/>
    <w:rsid w:val="00DE008B"/>
    <w:rsid w:val="00DE0FFD"/>
    <w:rsid w:val="00DE2D1C"/>
    <w:rsid w:val="00DE41D1"/>
    <w:rsid w:val="00DE5D12"/>
    <w:rsid w:val="00DE6358"/>
    <w:rsid w:val="00DE63A9"/>
    <w:rsid w:val="00DE6EE2"/>
    <w:rsid w:val="00DE7D19"/>
    <w:rsid w:val="00DF0733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3088E"/>
    <w:rsid w:val="00E31A17"/>
    <w:rsid w:val="00E31BD1"/>
    <w:rsid w:val="00E31F1B"/>
    <w:rsid w:val="00E32DD7"/>
    <w:rsid w:val="00E337B2"/>
    <w:rsid w:val="00E345D3"/>
    <w:rsid w:val="00E35F74"/>
    <w:rsid w:val="00E35FAB"/>
    <w:rsid w:val="00E371F2"/>
    <w:rsid w:val="00E375AE"/>
    <w:rsid w:val="00E40081"/>
    <w:rsid w:val="00E40C88"/>
    <w:rsid w:val="00E42C73"/>
    <w:rsid w:val="00E42D7D"/>
    <w:rsid w:val="00E43480"/>
    <w:rsid w:val="00E43CD2"/>
    <w:rsid w:val="00E449B3"/>
    <w:rsid w:val="00E52A6F"/>
    <w:rsid w:val="00E52BCA"/>
    <w:rsid w:val="00E52CA2"/>
    <w:rsid w:val="00E5382F"/>
    <w:rsid w:val="00E5418A"/>
    <w:rsid w:val="00E549DE"/>
    <w:rsid w:val="00E56D5A"/>
    <w:rsid w:val="00E56F91"/>
    <w:rsid w:val="00E571C9"/>
    <w:rsid w:val="00E577A9"/>
    <w:rsid w:val="00E57BF4"/>
    <w:rsid w:val="00E6014C"/>
    <w:rsid w:val="00E615AF"/>
    <w:rsid w:val="00E619C7"/>
    <w:rsid w:val="00E62363"/>
    <w:rsid w:val="00E624BE"/>
    <w:rsid w:val="00E63887"/>
    <w:rsid w:val="00E63AAF"/>
    <w:rsid w:val="00E6415C"/>
    <w:rsid w:val="00E642E7"/>
    <w:rsid w:val="00E65A09"/>
    <w:rsid w:val="00E67068"/>
    <w:rsid w:val="00E67755"/>
    <w:rsid w:val="00E6781D"/>
    <w:rsid w:val="00E70DF8"/>
    <w:rsid w:val="00E7136E"/>
    <w:rsid w:val="00E72366"/>
    <w:rsid w:val="00E72C71"/>
    <w:rsid w:val="00E74974"/>
    <w:rsid w:val="00E74F7B"/>
    <w:rsid w:val="00E756A2"/>
    <w:rsid w:val="00E758D3"/>
    <w:rsid w:val="00E75C36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522B"/>
    <w:rsid w:val="00E97009"/>
    <w:rsid w:val="00EA274C"/>
    <w:rsid w:val="00EA2ACC"/>
    <w:rsid w:val="00EA3237"/>
    <w:rsid w:val="00EA394B"/>
    <w:rsid w:val="00EA3F72"/>
    <w:rsid w:val="00EA4AB7"/>
    <w:rsid w:val="00EA58C7"/>
    <w:rsid w:val="00EA5A97"/>
    <w:rsid w:val="00EA5E38"/>
    <w:rsid w:val="00EA6AEC"/>
    <w:rsid w:val="00EA6FDE"/>
    <w:rsid w:val="00EB0DEC"/>
    <w:rsid w:val="00EB1216"/>
    <w:rsid w:val="00EB12BB"/>
    <w:rsid w:val="00EB1993"/>
    <w:rsid w:val="00EB2650"/>
    <w:rsid w:val="00EB2ACF"/>
    <w:rsid w:val="00EB2DC1"/>
    <w:rsid w:val="00EB4D46"/>
    <w:rsid w:val="00EB5EBF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0C"/>
    <w:rsid w:val="00EC38F3"/>
    <w:rsid w:val="00EC3B09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5B9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2D3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B20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3F67"/>
    <w:rsid w:val="00F342DD"/>
    <w:rsid w:val="00F34515"/>
    <w:rsid w:val="00F349A2"/>
    <w:rsid w:val="00F34CDC"/>
    <w:rsid w:val="00F34FB3"/>
    <w:rsid w:val="00F353FE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899"/>
    <w:rsid w:val="00F669F4"/>
    <w:rsid w:val="00F67345"/>
    <w:rsid w:val="00F70D19"/>
    <w:rsid w:val="00F71966"/>
    <w:rsid w:val="00F71994"/>
    <w:rsid w:val="00F735E4"/>
    <w:rsid w:val="00F73986"/>
    <w:rsid w:val="00F73CB5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0AEA"/>
    <w:rsid w:val="00F936B7"/>
    <w:rsid w:val="00F937D7"/>
    <w:rsid w:val="00F93E5F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B01AB"/>
    <w:rsid w:val="00FB0644"/>
    <w:rsid w:val="00FB0836"/>
    <w:rsid w:val="00FB1692"/>
    <w:rsid w:val="00FB2428"/>
    <w:rsid w:val="00FB2F62"/>
    <w:rsid w:val="00FB3037"/>
    <w:rsid w:val="00FB307C"/>
    <w:rsid w:val="00FB3650"/>
    <w:rsid w:val="00FB62A5"/>
    <w:rsid w:val="00FC1346"/>
    <w:rsid w:val="00FC1FF6"/>
    <w:rsid w:val="00FC4682"/>
    <w:rsid w:val="00FC4C19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373A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 [1943]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E75C36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E75C36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E75C36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011514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011514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basedOn w:val="Absatz-Standardschriftart"/>
    <w:rsid w:val="00FD5FD9"/>
    <w:rPr>
      <w:rFonts w:ascii="Arial" w:hAnsi="Arial"/>
      <w:sz w:val="18"/>
    </w:rPr>
  </w:style>
  <w:style w:type="character" w:styleId="Hyperlink">
    <w:name w:val="Hyperlink"/>
    <w:basedOn w:val="Absatz-Standardschriftart"/>
    <w:uiPriority w:val="99"/>
    <w:rsid w:val="00DF10B0"/>
    <w:rPr>
      <w:rFonts w:ascii="Arial" w:hAnsi="Arial"/>
      <w:color w:val="0086CB"/>
      <w:sz w:val="22"/>
      <w:u w:val="none"/>
    </w:rPr>
  </w:style>
  <w:style w:type="character" w:styleId="BesuchterHyperlink">
    <w:name w:val="FollowedHyperlink"/>
    <w:basedOn w:val="Absatz-Standardschriftart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E75C36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E75C36"/>
    <w:pPr>
      <w:spacing w:after="120" w:line="264" w:lineRule="auto"/>
      <w:contextualSpacing/>
    </w:pPr>
    <w:rPr>
      <w:color w:val="0086CB"/>
      <w:sz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607C"/>
    <w:pPr>
      <w:keepLines/>
      <w:spacing w:before="480" w:after="0" w:line="276" w:lineRule="auto"/>
      <w:contextualSpacing w:val="0"/>
      <w:outlineLvl w:val="9"/>
    </w:pPr>
    <w:rPr>
      <w:rFonts w:ascii="Cambria" w:hAnsi="Cambria" w:cs="Times New Roman"/>
      <w:b/>
      <w:color w:val="365F91"/>
      <w:kern w:val="0"/>
      <w:sz w:val="28"/>
      <w:szCs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rsid w:val="00104919"/>
    <w:pPr>
      <w:tabs>
        <w:tab w:val="right" w:leader="dot" w:pos="9628"/>
      </w:tabs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86607C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104919"/>
    <w:pPr>
      <w:tabs>
        <w:tab w:val="right" w:leader="dot" w:pos="9628"/>
      </w:tabs>
      <w:ind w:left="440"/>
    </w:pPr>
    <w:rPr>
      <w:i/>
      <w:noProof/>
    </w:rPr>
  </w:style>
  <w:style w:type="paragraph" w:styleId="Kopfzeile">
    <w:name w:val="header"/>
    <w:basedOn w:val="Standard"/>
    <w:link w:val="KopfzeileZchn"/>
    <w:rsid w:val="002550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5508A"/>
    <w:rPr>
      <w:rFonts w:ascii="Arial" w:hAnsi="Arial"/>
      <w:sz w:val="22"/>
      <w:szCs w:val="22"/>
    </w:rPr>
  </w:style>
  <w:style w:type="table" w:styleId="Tabellengitternetz">
    <w:name w:val="Table Grid"/>
    <w:basedOn w:val="NormaleTabelle"/>
    <w:rsid w:val="005F7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qFormat/>
    <w:rsid w:val="00220AC5"/>
    <w:rPr>
      <w:i/>
      <w:iCs/>
    </w:rPr>
  </w:style>
  <w:style w:type="table" w:styleId="FarbigeListe-Akzent1">
    <w:name w:val="Colorful List Accent 1"/>
    <w:basedOn w:val="NormaleTabelle"/>
    <w:uiPriority w:val="72"/>
    <w:rsid w:val="00F73CB5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StandardWeb">
    <w:name w:val="Normal (Web)"/>
    <w:basedOn w:val="Standard"/>
    <w:uiPriority w:val="99"/>
    <w:unhideWhenUsed/>
    <w:rsid w:val="008E56A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qFormat/>
    <w:rsid w:val="00B564FE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11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11753"/>
    <w:rPr>
      <w:rFonts w:ascii="Courier New" w:hAnsi="Courier New" w:cs="Courier New"/>
    </w:rPr>
  </w:style>
  <w:style w:type="character" w:styleId="HTMLCode">
    <w:name w:val="HTML Code"/>
    <w:basedOn w:val="Absatz-Standardschriftart"/>
    <w:uiPriority w:val="99"/>
    <w:unhideWhenUsed/>
    <w:rsid w:val="0081175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9D035F"/>
  </w:style>
  <w:style w:type="paragraph" w:styleId="Titel">
    <w:name w:val="Title"/>
    <w:basedOn w:val="Standard"/>
    <w:next w:val="Standard"/>
    <w:link w:val="TitelZchn"/>
    <w:qFormat/>
    <w:rsid w:val="000249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024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Vorlage_Dok_BIF_var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D5B23-168C-4182-8C56-23CAD596D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Vorlage_Dok_BIF_var1.dot</Template>
  <TotalTime>0</TotalTime>
  <Pages>2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creator>Patrick</dc:creator>
  <cp:lastModifiedBy>Patrick</cp:lastModifiedBy>
  <cp:revision>5</cp:revision>
  <cp:lastPrinted>2015-04-29T18:51:00Z</cp:lastPrinted>
  <dcterms:created xsi:type="dcterms:W3CDTF">2015-06-06T14:14:00Z</dcterms:created>
  <dcterms:modified xsi:type="dcterms:W3CDTF">2015-09-10T11:38:00Z</dcterms:modified>
</cp:coreProperties>
</file>